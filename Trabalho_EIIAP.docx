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48817328" w14:textId="2EF20B6E" w:rsidR="00963FED" w:rsidRDefault="00963FED">
          <w:pPr>
            <w:rPr>
              <w:kern w:val="28"/>
            </w:rPr>
          </w:pPr>
        </w:p>
        <w:p w14:paraId="24FBCFAF" w14:textId="2A1168C8" w:rsidR="00FE65AD" w:rsidRPr="00FE65AD" w:rsidRDefault="005047A7" w:rsidP="00FE65A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0AFCF36" wp14:editId="21E7D00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5967413" cy="886460"/>
                    <wp:effectExtent l="0" t="0" r="0" b="889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67413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C5EFE" w14:textId="102D2253" w:rsidR="00963FED" w:rsidRDefault="00000000">
                                <w:pPr>
                                  <w:pStyle w:val="Titl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107ED2">
                                      <w:rPr>
                                        <w:sz w:val="56"/>
                                      </w:rPr>
                                      <w:t xml:space="preserve">Engenharia de Software </w:t>
                                    </w:r>
                                    <w:r w:rsidR="005047A7">
                                      <w:rPr>
                                        <w:sz w:val="56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FCF3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6" type="#_x0000_t202" style="position:absolute;margin-left:0;margin-top:0;width:469.9pt;height:69.8pt;z-index:251669504;visibility:visible;mso-wrap-style:square;mso-width-percent:0;mso-height-percent:0;mso-top-percent:700;mso-wrap-distance-left:9pt;mso-wrap-distance-top:0;mso-wrap-distance-right:9pt;mso-wrap-distance-bottom:0;mso-position-horizontal:left;mso-position-horizontal-relative:margin;mso-position-vertical-relative:margin;mso-width-percent: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" filled="f" stroked="f">
                    <v:textbox>
                      <w:txbxContent>
                        <w:p w14:paraId="561C5EFE" w14:textId="102D2253" w:rsidR="00963FED" w:rsidRDefault="00000000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107ED2">
                                <w:rPr>
                                  <w:sz w:val="56"/>
                                </w:rPr>
                                <w:t xml:space="preserve">Engenharia de Software </w:t>
                              </w:r>
                              <w:r w:rsidR="005047A7">
                                <w:rPr>
                                  <w:sz w:val="56"/>
                                </w:rPr>
                                <w:t>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74D60A8" wp14:editId="2D126180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1164167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164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3EBBF" w14:textId="010EFE1E" w:rsidR="00107ED2" w:rsidRDefault="00107ED2">
                                <w:r>
                                  <w:t xml:space="preserve">Plano </w:t>
                                </w:r>
                                <w:r>
                                  <w:t xml:space="preserve">para implementação </w:t>
                                </w:r>
                                <w:r w:rsidR="00204AA7">
                                  <w:t>de um dashboard para mostrar notas de encomenda em aberto para o gestor geral dos tribunais</w:t>
                                </w:r>
                              </w:p>
                              <w:p w14:paraId="5F1E8F7E" w14:textId="1CC46D27" w:rsidR="00107ED2" w:rsidRDefault="00107ED2">
                                <w:r>
                                  <w:rPr>
                                    <w:b/>
                                    <w:bCs/>
                                  </w:rPr>
                                  <w:t>Autores: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br/>
                                </w:r>
                                <w:r w:rsidR="005047A7">
                                  <w:rPr>
                                    <w:b/>
                                    <w:bCs/>
                                  </w:rPr>
                                  <w:t>André Neto Primo</w:t>
                                </w:r>
                                <w:r w:rsidRPr="00107ED2">
                                  <w:rPr>
                                    <w:b/>
                                    <w:bCs/>
                                  </w:rPr>
                                  <w:t xml:space="preserve">, N.º </w:t>
                                </w:r>
                                <w:r w:rsidR="005047A7">
                                  <w:rPr>
                                    <w:b/>
                                    <w:bCs/>
                                  </w:rPr>
                                  <w:t>59243</w:t>
                                </w:r>
                                <w:r w:rsidRPr="00107ED2">
                                  <w:rPr>
                                    <w:b/>
                                    <w:bCs/>
                                  </w:rPr>
                                  <w:t>.</w:t>
                                </w:r>
                                <w:r w:rsidRPr="00107ED2">
                                  <w:rPr>
                                    <w:b/>
                                    <w:bCs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4D60A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4" o:spid="_x0000_s1027" type="#_x0000_t202" style="position:absolute;margin-left:0;margin-top:0;width:473.75pt;height:91.6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" filled="f" stroked="f">
                    <v:textbox>
                      <w:txbxContent>
                        <w:p w14:paraId="1C73EBBF" w14:textId="010EFE1E" w:rsidR="00107ED2" w:rsidRDefault="00107ED2">
                          <w:r>
                            <w:t xml:space="preserve">Plano </w:t>
                          </w:r>
                          <w:r>
                            <w:t xml:space="preserve">para implementação </w:t>
                          </w:r>
                          <w:r w:rsidR="00204AA7">
                            <w:t>de um dashboard para mostrar notas de encomenda em aberto para o gestor geral dos tribunais</w:t>
                          </w:r>
                        </w:p>
                        <w:p w14:paraId="5F1E8F7E" w14:textId="1CC46D27" w:rsidR="00107ED2" w:rsidRDefault="00107ED2">
                          <w:r>
                            <w:rPr>
                              <w:b/>
                              <w:bCs/>
                            </w:rPr>
                            <w:t>Autores:</w:t>
                          </w:r>
                          <w:r>
                            <w:rPr>
                              <w:b/>
                              <w:bCs/>
                            </w:rPr>
                            <w:br/>
                          </w:r>
                          <w:r w:rsidR="005047A7">
                            <w:rPr>
                              <w:b/>
                              <w:bCs/>
                            </w:rPr>
                            <w:t>André Neto Primo</w:t>
                          </w:r>
                          <w:r w:rsidRPr="00107ED2">
                            <w:rPr>
                              <w:b/>
                              <w:bCs/>
                            </w:rPr>
                            <w:t xml:space="preserve">, N.º </w:t>
                          </w:r>
                          <w:r w:rsidR="005047A7">
                            <w:rPr>
                              <w:b/>
                              <w:bCs/>
                            </w:rPr>
                            <w:t>59243</w:t>
                          </w:r>
                          <w:r w:rsidRPr="00107ED2">
                            <w:rPr>
                              <w:b/>
                              <w:bCs/>
                            </w:rPr>
                            <w:t>.</w:t>
                          </w:r>
                          <w:r w:rsidRPr="00107ED2">
                            <w:rPr>
                              <w:b/>
                              <w:bCs/>
                            </w:rPr>
                            <w:br/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392745B" wp14:editId="02AADEEB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DB400" w14:textId="7DF8F131" w:rsidR="00963FED" w:rsidRDefault="00000000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B01D66">
                                      <w:t>Engenharia de Sofware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92745B" id="Caixa de Texto 11" o:spid="_x0000_s1028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" filled="f" stroked="f">
                    <v:textbox>
                      <w:txbxContent>
                        <w:p w14:paraId="293DB400" w14:textId="7DF8F131" w:rsidR="00963FED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B01D66">
                                <w:t>Engenharia de Sofware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83F929C" wp14:editId="60318BD7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4DE1DB" w14:textId="77777777" w:rsidR="00963FED" w:rsidRDefault="00963FED">
                                <w:pPr>
                                  <w:pStyle w:val="Header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83F929C" id="Caixa de Texto 2" o:spid="_x0000_s1029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" stroked="f" strokeweight=".5pt">
                    <v:fill r:id="rId12" o:title="" recolor="t" rotate="t" type="frame"/>
                    <v:textbox inset="0,0,0,0">
                      <w:txbxContent>
                        <w:p w14:paraId="0E4DE1DB" w14:textId="77777777" w:rsidR="00963FED" w:rsidRDefault="00963FED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A82FE0" wp14:editId="254178D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du="http://schemas.microsoft.com/office/word/2023/wordml/word16du">
                <w:pict w14:anchorId="31A8B4EC">
                  <v:rect id="Rectângulo 9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B6E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BC4DEF6" wp14:editId="2AAA78E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du="http://schemas.microsoft.com/office/word/2023/wordml/word16du">
                <w:pict w14:anchorId="110FA7D0">
                  <v:rect id="Rectângulo 8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16CC4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EE1C13" wp14:editId="34564F6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621FA103" id="Rec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107ED2">
            <w:rPr>
              <w:sz w:val="56"/>
            </w:rPr>
            <w:br w:type="page"/>
          </w:r>
        </w:p>
      </w:sdtContent>
    </w:sdt>
    <w:p w14:paraId="0CAABC2B" w14:textId="0057D3A1" w:rsidR="00963FED" w:rsidRDefault="00D736A6" w:rsidP="00D736A6">
      <w:pPr>
        <w:pStyle w:val="Heading1"/>
      </w:pPr>
      <w:bookmarkStart w:id="0" w:name="_Toc139285931"/>
      <w:r>
        <w:lastRenderedPageBreak/>
        <w:t>Descrição do sistema</w:t>
      </w:r>
      <w:bookmarkEnd w:id="0"/>
    </w:p>
    <w:p w14:paraId="6D1DB61E" w14:textId="77777777" w:rsidR="00D736A6" w:rsidRDefault="00D736A6" w:rsidP="00D736A6"/>
    <w:p w14:paraId="6C4B9EF8" w14:textId="5A183F04" w:rsidR="00D736A6" w:rsidRDefault="00633A1A" w:rsidP="00D736A6">
      <w:pPr>
        <w:pStyle w:val="Heading2"/>
      </w:pPr>
      <w:r>
        <w:t>Sistema Pretendido</w:t>
      </w:r>
    </w:p>
    <w:p w14:paraId="192B33E4" w14:textId="3510397E" w:rsidR="00153B7A" w:rsidRDefault="00204AA7" w:rsidP="00D736A6">
      <w:r>
        <w:t>O sistema que o cliente requisitou seria um dashboard onde fossem apresentadas as notas de encomenda em aberto organizadas por respetivo tribunal e por onde através deste software fosse possível enviar um email para o responsável do respetivo tribunal a notificá-lo das notas de encomenda em aberto.</w:t>
      </w:r>
    </w:p>
    <w:p w14:paraId="542E2081" w14:textId="5BB26464" w:rsidR="00204AA7" w:rsidRDefault="00204AA7" w:rsidP="00D736A6">
      <w:r>
        <w:t>Nestas notas mostradas no dashboard seria necessário estar exposto os seguintes dados:</w:t>
      </w:r>
    </w:p>
    <w:p w14:paraId="4EAC3D2B" w14:textId="77777777" w:rsidR="00204AA7" w:rsidRDefault="00204AA7" w:rsidP="00204AA7">
      <w:r>
        <w:t>numero da encomenda</w:t>
      </w:r>
    </w:p>
    <w:p w14:paraId="40B38864" w14:textId="77777777" w:rsidR="00204AA7" w:rsidRDefault="00204AA7" w:rsidP="00204AA7">
      <w:r>
        <w:t xml:space="preserve">data de entrada dos bens </w:t>
      </w:r>
    </w:p>
    <w:p w14:paraId="42844223" w14:textId="77777777" w:rsidR="00204AA7" w:rsidRDefault="00204AA7" w:rsidP="00204AA7">
      <w:r>
        <w:t xml:space="preserve">data da fatura </w:t>
      </w:r>
    </w:p>
    <w:p w14:paraId="66EA2270" w14:textId="77777777" w:rsidR="00204AA7" w:rsidRDefault="00204AA7" w:rsidP="00204AA7">
      <w:r>
        <w:t>dias em aberto</w:t>
      </w:r>
    </w:p>
    <w:p w14:paraId="69816F9F" w14:textId="3F3807D7" w:rsidR="00204AA7" w:rsidRDefault="00204AA7" w:rsidP="00204AA7">
      <w:r>
        <w:t>data da nota de encomenda</w:t>
      </w:r>
    </w:p>
    <w:p w14:paraId="54556323" w14:textId="194CEF6A" w:rsidR="005D2FBE" w:rsidRDefault="005D2FBE" w:rsidP="005D2FBE">
      <w:pPr>
        <w:pStyle w:val="Heading2"/>
      </w:pPr>
      <w:bookmarkStart w:id="1" w:name="_Toc139285934"/>
      <w:r>
        <w:t xml:space="preserve">Pré-requisitos do </w:t>
      </w:r>
      <w:bookmarkEnd w:id="1"/>
      <w:r w:rsidR="00633A1A">
        <w:t>Sistema</w:t>
      </w:r>
    </w:p>
    <w:p w14:paraId="3EB9E0E4" w14:textId="58AFDEC9" w:rsidR="00C217CF" w:rsidRDefault="00204AA7">
      <w:pPr>
        <w:spacing w:line="276" w:lineRule="auto"/>
        <w:rPr>
          <w:rFonts w:asciiTheme="majorHAnsi" w:eastAsiaTheme="majorEastAsia" w:hAnsiTheme="majorHAnsi" w:cstheme="majorBidi"/>
          <w:b/>
          <w:bCs/>
          <w:color w:val="7A7A7A" w:themeColor="accent1"/>
          <w:sz w:val="26"/>
          <w:szCs w:val="26"/>
        </w:rPr>
      </w:pPr>
      <w:r>
        <w:t>Já existe um sistema de notas de encomenda com acesso á base de dados dos respetivos fornecedores.</w:t>
      </w:r>
      <w:r w:rsidR="00C217CF">
        <w:br w:type="page"/>
      </w:r>
    </w:p>
    <w:p w14:paraId="11DF7F9B" w14:textId="754F9BDD" w:rsidR="009B3C55" w:rsidRDefault="00A105CA" w:rsidP="0028728A">
      <w:pPr>
        <w:pStyle w:val="Heading3"/>
      </w:pPr>
      <w:bookmarkStart w:id="2" w:name="_Toc139285944"/>
      <w:r>
        <w:lastRenderedPageBreak/>
        <w:t>Diagrama de Caso de Uso</w:t>
      </w:r>
      <w:bookmarkEnd w:id="2"/>
      <w:r w:rsidR="002F3024">
        <w:br/>
      </w:r>
    </w:p>
    <w:p w14:paraId="5F0B204A" w14:textId="77777777" w:rsidR="0028728A" w:rsidRPr="0028728A" w:rsidRDefault="0028728A" w:rsidP="0028728A"/>
    <w:p w14:paraId="3AC98AA8" w14:textId="79812F60" w:rsidR="00B408A1" w:rsidRDefault="008D4C25" w:rsidP="00DD353D">
      <w:pPr>
        <w:keepNext/>
        <w:jc w:val="center"/>
      </w:pPr>
      <w:r w:rsidRPr="008D4C25">
        <w:drawing>
          <wp:inline distT="0" distB="0" distL="0" distR="0" wp14:anchorId="6C03667D" wp14:editId="597FC9E9">
            <wp:extent cx="6144482" cy="4572638"/>
            <wp:effectExtent l="0" t="0" r="8890" b="0"/>
            <wp:docPr id="28408790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87908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28A">
        <w:br w:type="page"/>
      </w:r>
    </w:p>
    <w:p w14:paraId="62BC4778" w14:textId="420E051A" w:rsidR="00204AA7" w:rsidRPr="00494CE0" w:rsidRDefault="00204AA7" w:rsidP="00204AA7">
      <w:pPr>
        <w:pStyle w:val="Heading1"/>
      </w:pPr>
      <w:bookmarkStart w:id="3" w:name="_Toc139285947"/>
      <w:bookmarkStart w:id="4" w:name="_Toc139285937"/>
      <w:r>
        <w:lastRenderedPageBreak/>
        <w:t>C</w:t>
      </w:r>
      <w:r w:rsidR="008D4C25">
        <w:t>Enários</w:t>
      </w:r>
      <w:r>
        <w:t>:</w:t>
      </w:r>
      <w:bookmarkEnd w:id="4"/>
    </w:p>
    <w:p w14:paraId="6C0EB735" w14:textId="6E8E789D" w:rsidR="00204AA7" w:rsidRDefault="00204AA7" w:rsidP="00204AA7">
      <w:pPr>
        <w:pStyle w:val="Heading2"/>
      </w:pPr>
      <w:bookmarkStart w:id="5" w:name="_Toc139285938"/>
      <w:r>
        <w:t>C</w:t>
      </w:r>
      <w:r w:rsidR="008D4C25">
        <w:t>enário</w:t>
      </w:r>
      <w:r>
        <w:t xml:space="preserve"> 1: </w:t>
      </w:r>
      <w:bookmarkEnd w:id="5"/>
      <w:r w:rsidR="008D4C25">
        <w:t>Consultar a nota de encomenda</w:t>
      </w:r>
    </w:p>
    <w:p w14:paraId="0B976CAF" w14:textId="77777777" w:rsidR="00204AA7" w:rsidRDefault="00204AA7" w:rsidP="00204AA7">
      <w:pPr>
        <w:pStyle w:val="Heading3"/>
      </w:pPr>
      <w:bookmarkStart w:id="6" w:name="_Toc139285939"/>
      <w:r>
        <w:t>TIpificacao</w:t>
      </w:r>
      <w:bookmarkEnd w:id="6"/>
      <w:r>
        <w:t xml:space="preserve"> </w:t>
      </w:r>
    </w:p>
    <w:p w14:paraId="4B3135F0" w14:textId="77777777" w:rsidR="00204AA7" w:rsidRDefault="00204AA7" w:rsidP="00204AA7">
      <w:pPr>
        <w:pStyle w:val="Heading4"/>
      </w:pPr>
      <w:bookmarkStart w:id="7" w:name="_Toc139285940"/>
      <w:r>
        <w:t>Pré-Condições:</w:t>
      </w:r>
      <w:bookmarkEnd w:id="7"/>
    </w:p>
    <w:p w14:paraId="39EF1327" w14:textId="5AE00CFC" w:rsidR="00204AA7" w:rsidRDefault="008D4C25" w:rsidP="00204AA7">
      <w:r>
        <w:t xml:space="preserve">Acesso ao Economato (base de dados) </w:t>
      </w:r>
    </w:p>
    <w:p w14:paraId="23BE8647" w14:textId="77777777" w:rsidR="00204AA7" w:rsidRDefault="00204AA7" w:rsidP="00204AA7">
      <w:pPr>
        <w:pStyle w:val="Heading4"/>
      </w:pPr>
      <w:bookmarkStart w:id="8" w:name="_Toc139285941"/>
      <w:r>
        <w:t>Ator Primário:</w:t>
      </w:r>
      <w:bookmarkEnd w:id="8"/>
    </w:p>
    <w:p w14:paraId="5F3213BA" w14:textId="19ADA053" w:rsidR="00204AA7" w:rsidRDefault="008D4C25" w:rsidP="00204AA7">
      <w:r>
        <w:t>Sistema que puxa da base de dados os dados necessários para a mostra de todo o conteudo respetivo ao dashboard</w:t>
      </w:r>
    </w:p>
    <w:p w14:paraId="1F2BC0C8" w14:textId="77777777" w:rsidR="00204AA7" w:rsidRDefault="00204AA7" w:rsidP="00204AA7">
      <w:pPr>
        <w:pStyle w:val="Heading4"/>
      </w:pPr>
      <w:bookmarkStart w:id="9" w:name="_Toc139285942"/>
      <w:r>
        <w:t>Inicializador:</w:t>
      </w:r>
      <w:bookmarkEnd w:id="9"/>
    </w:p>
    <w:p w14:paraId="6C8F75F2" w14:textId="1A815C79" w:rsidR="00204AA7" w:rsidRDefault="00204AA7" w:rsidP="00204AA7">
      <w:r>
        <w:t xml:space="preserve">Utilizador </w:t>
      </w:r>
      <w:r w:rsidR="008D4C25">
        <w:t>abre o dashboard</w:t>
      </w:r>
    </w:p>
    <w:p w14:paraId="56ACB515" w14:textId="77777777" w:rsidR="00204AA7" w:rsidRDefault="00204AA7" w:rsidP="00204AA7">
      <w:pPr>
        <w:pStyle w:val="Heading4"/>
      </w:pPr>
      <w:bookmarkStart w:id="10" w:name="_Toc139285943"/>
      <w:r>
        <w:t>Cenário:</w:t>
      </w:r>
      <w:bookmarkEnd w:id="10"/>
      <w:r>
        <w:br/>
      </w:r>
    </w:p>
    <w:p w14:paraId="1E05B11B" w14:textId="6FA3A363" w:rsidR="008D4C25" w:rsidRDefault="008D4C25" w:rsidP="008D4C25">
      <w:pPr>
        <w:pStyle w:val="ListParagraph"/>
        <w:numPr>
          <w:ilvl w:val="0"/>
          <w:numId w:val="4"/>
        </w:numPr>
      </w:pPr>
      <w:r>
        <w:t>Ao abrir o dashboard serão mostradas ao utilizador todas as notas de encomenda em aberto com o seu tribunal respetivo</w:t>
      </w:r>
    </w:p>
    <w:p w14:paraId="29FC99FD" w14:textId="360444B0" w:rsidR="008D4C25" w:rsidRDefault="008D4C25" w:rsidP="008D4C25">
      <w:pPr>
        <w:pStyle w:val="ListParagraph"/>
        <w:numPr>
          <w:ilvl w:val="0"/>
          <w:numId w:val="4"/>
        </w:numPr>
      </w:pPr>
      <w:r>
        <w:t>Utilizador poderá organizar estas notas por tribunal</w:t>
      </w:r>
    </w:p>
    <w:p w14:paraId="41786085" w14:textId="77777777" w:rsidR="008D4C25" w:rsidRDefault="008D4C25" w:rsidP="008D4C25">
      <w:pPr>
        <w:pStyle w:val="ListParagraph"/>
      </w:pPr>
    </w:p>
    <w:p w14:paraId="399BDD60" w14:textId="77777777" w:rsidR="008D4C25" w:rsidRDefault="008D4C25" w:rsidP="008D4C25">
      <w:pPr>
        <w:pStyle w:val="ListParagraph"/>
      </w:pPr>
    </w:p>
    <w:p w14:paraId="4DD9A07B" w14:textId="77777777" w:rsidR="00204AA7" w:rsidRDefault="00204AA7" w:rsidP="00204AA7">
      <w:pPr>
        <w:spacing w:line="276" w:lineRule="auto"/>
      </w:pPr>
      <w:r>
        <w:br w:type="page"/>
      </w:r>
    </w:p>
    <w:p w14:paraId="0F61A1FF" w14:textId="0E0D869D" w:rsidR="00494CE0" w:rsidRDefault="00494CE0" w:rsidP="00494CE0">
      <w:pPr>
        <w:pStyle w:val="Heading2"/>
      </w:pPr>
      <w:r>
        <w:lastRenderedPageBreak/>
        <w:t>C</w:t>
      </w:r>
      <w:r w:rsidR="008D4C25">
        <w:t>enário</w:t>
      </w:r>
      <w:r>
        <w:t xml:space="preserve"> </w:t>
      </w:r>
      <w:r w:rsidR="00A0416C">
        <w:t xml:space="preserve">2: </w:t>
      </w:r>
      <w:bookmarkEnd w:id="3"/>
      <w:r w:rsidR="008D4C25">
        <w:t>Notificação do responsável de uma nota de encomenda em aberto</w:t>
      </w:r>
    </w:p>
    <w:p w14:paraId="0F821EB7" w14:textId="39F37219" w:rsidR="00310370" w:rsidRDefault="00310370" w:rsidP="00310370">
      <w:pPr>
        <w:pStyle w:val="Heading3"/>
      </w:pPr>
      <w:bookmarkStart w:id="11" w:name="_Toc139285948"/>
      <w:r>
        <w:t>TIpificacao</w:t>
      </w:r>
      <w:bookmarkEnd w:id="11"/>
      <w:r>
        <w:t xml:space="preserve"> </w:t>
      </w:r>
    </w:p>
    <w:p w14:paraId="0DE0F912" w14:textId="77777777" w:rsidR="00310370" w:rsidRDefault="00310370" w:rsidP="00310370">
      <w:pPr>
        <w:pStyle w:val="Heading4"/>
      </w:pPr>
      <w:bookmarkStart w:id="12" w:name="_Toc139285949"/>
      <w:r>
        <w:t>Pré-Condições:</w:t>
      </w:r>
      <w:bookmarkEnd w:id="12"/>
    </w:p>
    <w:p w14:paraId="0ABFEFEC" w14:textId="6ED3A81B" w:rsidR="00310370" w:rsidRDefault="008E4F31" w:rsidP="00310370">
      <w:r>
        <w:t>Existencia de uma nota de encomenda pendente</w:t>
      </w:r>
    </w:p>
    <w:p w14:paraId="0063F60C" w14:textId="77777777" w:rsidR="00310370" w:rsidRDefault="00310370" w:rsidP="00310370">
      <w:pPr>
        <w:pStyle w:val="Heading4"/>
      </w:pPr>
      <w:bookmarkStart w:id="13" w:name="_Toc139285950"/>
      <w:r>
        <w:t>Ator Primário:</w:t>
      </w:r>
      <w:bookmarkEnd w:id="13"/>
    </w:p>
    <w:p w14:paraId="15E2DE83" w14:textId="14602925" w:rsidR="00310370" w:rsidRDefault="008E4F31" w:rsidP="00310370">
      <w:r>
        <w:t>Utilizador administrador do dashboard</w:t>
      </w:r>
    </w:p>
    <w:p w14:paraId="3B7F0B41" w14:textId="77777777" w:rsidR="00310370" w:rsidRDefault="00310370" w:rsidP="00310370">
      <w:pPr>
        <w:pStyle w:val="Heading4"/>
      </w:pPr>
      <w:bookmarkStart w:id="14" w:name="_Toc139285951"/>
      <w:r>
        <w:t>Inicializador:</w:t>
      </w:r>
      <w:bookmarkEnd w:id="14"/>
    </w:p>
    <w:p w14:paraId="13DF7F49" w14:textId="34CE00E3" w:rsidR="00310370" w:rsidRDefault="00310370" w:rsidP="00310370">
      <w:r>
        <w:t>Utilizador prime a opção “</w:t>
      </w:r>
      <w:r w:rsidR="008E4F31">
        <w:t>Notificar da nota de encomenda”</w:t>
      </w:r>
    </w:p>
    <w:p w14:paraId="0022C1D4" w14:textId="090FD6E9" w:rsidR="00310370" w:rsidRDefault="00310370" w:rsidP="00310370">
      <w:pPr>
        <w:pStyle w:val="Heading4"/>
      </w:pPr>
      <w:bookmarkStart w:id="15" w:name="_Toc139285952"/>
      <w:r>
        <w:t>Cenário:</w:t>
      </w:r>
      <w:bookmarkEnd w:id="15"/>
      <w:r w:rsidR="00B5237B">
        <w:br/>
      </w:r>
    </w:p>
    <w:p w14:paraId="51B41CC7" w14:textId="77777777" w:rsidR="008E4F31" w:rsidRDefault="00310370" w:rsidP="002F3A47">
      <w:pPr>
        <w:pStyle w:val="ListParagraph"/>
        <w:numPr>
          <w:ilvl w:val="0"/>
          <w:numId w:val="7"/>
        </w:numPr>
      </w:pPr>
      <w:r>
        <w:t>Sistema</w:t>
      </w:r>
      <w:r w:rsidR="002F3A47">
        <w:t xml:space="preserve"> </w:t>
      </w:r>
      <w:r w:rsidR="008E4F31">
        <w:t>abre o cliente de email, onde estará pre-preenchido o destinatário do email ou seja o gestor do tribunal a cuja a nota de encomenda diz respeito.</w:t>
      </w:r>
    </w:p>
    <w:p w14:paraId="50729F3B" w14:textId="71336DB8" w:rsidR="00310370" w:rsidRDefault="008E4F31" w:rsidP="002F3A47">
      <w:pPr>
        <w:pStyle w:val="ListParagraph"/>
        <w:numPr>
          <w:ilvl w:val="0"/>
          <w:numId w:val="7"/>
        </w:numPr>
      </w:pPr>
      <w:r>
        <w:t>O sistema irá compor um email onde irá expor todas as notas de encomenda respetivas ao tribunal deste responsável.</w:t>
      </w:r>
      <w:r w:rsidR="00EF7B82">
        <w:br/>
      </w:r>
    </w:p>
    <w:p w14:paraId="14907329" w14:textId="77777777" w:rsidR="008E4F31" w:rsidRDefault="008E4F31" w:rsidP="008E4F31">
      <w:pPr>
        <w:pStyle w:val="ListParagraph"/>
      </w:pPr>
    </w:p>
    <w:p w14:paraId="5870E1D9" w14:textId="77777777" w:rsidR="008E4F31" w:rsidRDefault="008E4F31" w:rsidP="008E4F31">
      <w:pPr>
        <w:pStyle w:val="ListParagraph"/>
      </w:pPr>
    </w:p>
    <w:p w14:paraId="60303AAB" w14:textId="77777777" w:rsidR="008E4F31" w:rsidRDefault="008E4F31" w:rsidP="008E4F31">
      <w:pPr>
        <w:pStyle w:val="ListParagraph"/>
      </w:pPr>
    </w:p>
    <w:p w14:paraId="150AAB75" w14:textId="77777777" w:rsidR="008E4F31" w:rsidRDefault="008E4F31" w:rsidP="008E4F31">
      <w:pPr>
        <w:pStyle w:val="ListParagraph"/>
      </w:pPr>
    </w:p>
    <w:p w14:paraId="6BA36B75" w14:textId="77777777" w:rsidR="008E4F31" w:rsidRDefault="008E4F31" w:rsidP="008E4F31">
      <w:pPr>
        <w:pStyle w:val="ListParagraph"/>
      </w:pPr>
    </w:p>
    <w:p w14:paraId="7A9269F3" w14:textId="77777777" w:rsidR="008E4F31" w:rsidRDefault="008E4F31" w:rsidP="008E4F31">
      <w:pPr>
        <w:pStyle w:val="ListParagraph"/>
      </w:pPr>
    </w:p>
    <w:p w14:paraId="79825EE1" w14:textId="77777777" w:rsidR="008E4F31" w:rsidRDefault="008E4F31" w:rsidP="008E4F31">
      <w:pPr>
        <w:pStyle w:val="ListParagraph"/>
      </w:pPr>
    </w:p>
    <w:p w14:paraId="349946EA" w14:textId="77777777" w:rsidR="008E4F31" w:rsidRDefault="008E4F31" w:rsidP="008E4F31">
      <w:pPr>
        <w:pStyle w:val="ListParagraph"/>
      </w:pPr>
    </w:p>
    <w:p w14:paraId="4679F876" w14:textId="77777777" w:rsidR="008E4F31" w:rsidRDefault="008E4F31" w:rsidP="008E4F31">
      <w:pPr>
        <w:pStyle w:val="ListParagraph"/>
      </w:pPr>
    </w:p>
    <w:p w14:paraId="68CC4018" w14:textId="77777777" w:rsidR="008E4F31" w:rsidRDefault="008E4F31" w:rsidP="008E4F31">
      <w:pPr>
        <w:pStyle w:val="ListParagraph"/>
      </w:pPr>
    </w:p>
    <w:p w14:paraId="380FC24F" w14:textId="77777777" w:rsidR="008E4F31" w:rsidRDefault="008E4F31" w:rsidP="008E4F31">
      <w:pPr>
        <w:pStyle w:val="ListParagraph"/>
      </w:pPr>
    </w:p>
    <w:p w14:paraId="7E016DC6" w14:textId="77777777" w:rsidR="008E4F31" w:rsidRDefault="008E4F31" w:rsidP="008E4F31">
      <w:pPr>
        <w:pStyle w:val="ListParagraph"/>
      </w:pPr>
    </w:p>
    <w:p w14:paraId="1BE35B6F" w14:textId="77777777" w:rsidR="008E4F31" w:rsidRDefault="008E4F31" w:rsidP="008E4F31">
      <w:pPr>
        <w:pStyle w:val="ListParagraph"/>
      </w:pPr>
    </w:p>
    <w:p w14:paraId="74483C76" w14:textId="77777777" w:rsidR="008E4F31" w:rsidRDefault="008E4F31" w:rsidP="008E4F31">
      <w:pPr>
        <w:pStyle w:val="ListParagraph"/>
      </w:pPr>
    </w:p>
    <w:p w14:paraId="65DC4E2F" w14:textId="77777777" w:rsidR="008E4F31" w:rsidRDefault="008E4F31" w:rsidP="008E4F31">
      <w:pPr>
        <w:pStyle w:val="ListParagraph"/>
      </w:pPr>
    </w:p>
    <w:p w14:paraId="39C4F2AB" w14:textId="77777777" w:rsidR="008E4F31" w:rsidRDefault="008E4F31" w:rsidP="008E4F31">
      <w:pPr>
        <w:pStyle w:val="ListParagraph"/>
      </w:pPr>
    </w:p>
    <w:p w14:paraId="7CE9977F" w14:textId="77777777" w:rsidR="008E4F31" w:rsidRDefault="008E4F31" w:rsidP="008E4F31">
      <w:pPr>
        <w:pStyle w:val="ListParagraph"/>
      </w:pPr>
    </w:p>
    <w:p w14:paraId="64E1142E" w14:textId="77777777" w:rsidR="008E4F31" w:rsidRDefault="008E4F31" w:rsidP="008E4F31">
      <w:pPr>
        <w:pStyle w:val="ListParagraph"/>
      </w:pPr>
    </w:p>
    <w:p w14:paraId="2E3AB329" w14:textId="77777777" w:rsidR="008E4F31" w:rsidRDefault="008E4F31" w:rsidP="008E4F31">
      <w:pPr>
        <w:pStyle w:val="ListParagraph"/>
      </w:pPr>
    </w:p>
    <w:p w14:paraId="6FC4C8B4" w14:textId="77777777" w:rsidR="008E4F31" w:rsidRDefault="008E4F31" w:rsidP="008E4F31">
      <w:pPr>
        <w:pStyle w:val="ListParagraph"/>
      </w:pPr>
    </w:p>
    <w:p w14:paraId="2521E013" w14:textId="77777777" w:rsidR="008E4F31" w:rsidRDefault="008E4F31" w:rsidP="008E4F31">
      <w:pPr>
        <w:pStyle w:val="ListParagraph"/>
      </w:pPr>
    </w:p>
    <w:p w14:paraId="0A090553" w14:textId="77777777" w:rsidR="008E4F31" w:rsidRDefault="008E4F31" w:rsidP="008E4F31">
      <w:pPr>
        <w:pStyle w:val="ListParagraph"/>
      </w:pPr>
    </w:p>
    <w:p w14:paraId="756C3D11" w14:textId="77777777" w:rsidR="008E4F31" w:rsidRDefault="008E4F31" w:rsidP="008E4F31">
      <w:pPr>
        <w:pStyle w:val="ListParagraph"/>
      </w:pPr>
    </w:p>
    <w:p w14:paraId="5D689228" w14:textId="77777777" w:rsidR="008E4F31" w:rsidRDefault="008E4F31" w:rsidP="008E4F31">
      <w:pPr>
        <w:pStyle w:val="ListParagraph"/>
      </w:pPr>
    </w:p>
    <w:p w14:paraId="35F0C7CC" w14:textId="77777777" w:rsidR="008E4F31" w:rsidRDefault="008E4F31" w:rsidP="008E4F31">
      <w:pPr>
        <w:pStyle w:val="ListParagraph"/>
      </w:pPr>
    </w:p>
    <w:p w14:paraId="7FE4D00F" w14:textId="77777777" w:rsidR="008E4F31" w:rsidRDefault="008E4F31" w:rsidP="008E4F31">
      <w:pPr>
        <w:pStyle w:val="ListParagraph"/>
      </w:pPr>
    </w:p>
    <w:p w14:paraId="3D51F39F" w14:textId="77777777" w:rsidR="008E4F31" w:rsidRDefault="008E4F31" w:rsidP="008E4F31">
      <w:pPr>
        <w:pStyle w:val="ListParagraph"/>
      </w:pPr>
    </w:p>
    <w:p w14:paraId="300F6DF6" w14:textId="6A358F86" w:rsidR="008E4F31" w:rsidRDefault="008E4F31" w:rsidP="008E4F31">
      <w:pPr>
        <w:pStyle w:val="Heading3"/>
      </w:pPr>
      <w:r>
        <w:lastRenderedPageBreak/>
        <w:t>Diagrama de classes</w:t>
      </w:r>
      <w:r w:rsidR="00426F5C">
        <w:br/>
      </w:r>
    </w:p>
    <w:p w14:paraId="7D4CEBF8" w14:textId="77777777" w:rsidR="008E4F31" w:rsidRDefault="008E4F31" w:rsidP="008E4F31">
      <w:pPr>
        <w:pStyle w:val="Heading3"/>
      </w:pPr>
      <w:r w:rsidRPr="008E4F31">
        <w:drawing>
          <wp:inline distT="0" distB="0" distL="0" distR="0" wp14:anchorId="437B9E80" wp14:editId="787C7B39">
            <wp:extent cx="4477375" cy="5039428"/>
            <wp:effectExtent l="0" t="0" r="0" b="8890"/>
            <wp:docPr id="1141138055" name="Picture 1" descr="A diagram with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38055" name="Picture 1" descr="A diagram with lines and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F31">
        <w:t xml:space="preserve"> </w:t>
      </w:r>
    </w:p>
    <w:p w14:paraId="5C2F7EC7" w14:textId="32C335FF" w:rsidR="008E4F31" w:rsidRPr="008E4F31" w:rsidRDefault="008E4F31" w:rsidP="008E4F31">
      <w:pPr>
        <w:pStyle w:val="Heading3"/>
      </w:pPr>
      <w:r w:rsidRPr="008E4F31">
        <w:lastRenderedPageBreak/>
        <w:drawing>
          <wp:inline distT="0" distB="0" distL="0" distR="0" wp14:anchorId="68A33EC4" wp14:editId="59ABE6D4">
            <wp:extent cx="6039693" cy="4410691"/>
            <wp:effectExtent l="0" t="0" r="0" b="9525"/>
            <wp:docPr id="4076571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57110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F31">
        <w:t xml:space="preserve"> </w:t>
      </w:r>
      <w:r w:rsidR="00B5237B">
        <w:br w:type="page"/>
      </w:r>
    </w:p>
    <w:p w14:paraId="2F6B6431" w14:textId="77777777" w:rsidR="0028728A" w:rsidRDefault="0028728A" w:rsidP="0028728A">
      <w:pPr>
        <w:ind w:firstLine="709"/>
      </w:pPr>
    </w:p>
    <w:p w14:paraId="54599BE3" w14:textId="77777777" w:rsidR="0028728A" w:rsidRDefault="0028728A" w:rsidP="0028728A"/>
    <w:p w14:paraId="18E4B239" w14:textId="79776880" w:rsidR="00FE65AD" w:rsidRDefault="00FE65AD" w:rsidP="00FE65AD">
      <w:pPr>
        <w:keepNext/>
      </w:pPr>
    </w:p>
    <w:p w14:paraId="786D122B" w14:textId="6E02AA65" w:rsidR="00E9626F" w:rsidRDefault="00E9626F" w:rsidP="00B5237B">
      <w:pPr>
        <w:spacing w:line="276" w:lineRule="auto"/>
        <w:rPr>
          <w:bCs/>
          <w:caps/>
          <w:color w:val="7A7A7A" w:themeColor="accent1"/>
          <w:sz w:val="18"/>
          <w:szCs w:val="18"/>
        </w:rPr>
      </w:pPr>
    </w:p>
    <w:sectPr w:rsidR="00E9626F">
      <w:footerReference w:type="default" r:id="rId16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A76CE" w14:textId="77777777" w:rsidR="00912A90" w:rsidRDefault="00912A90">
      <w:pPr>
        <w:spacing w:after="0" w:line="240" w:lineRule="auto"/>
      </w:pPr>
      <w:r>
        <w:separator/>
      </w:r>
    </w:p>
  </w:endnote>
  <w:endnote w:type="continuationSeparator" w:id="0">
    <w:p w14:paraId="122C248F" w14:textId="77777777" w:rsidR="00912A90" w:rsidRDefault="0091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6D68" w14:textId="77777777" w:rsidR="00963FED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F5C89E" wp14:editId="221E2AB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68AE" w14:textId="77777777" w:rsidR="00963FED" w:rsidRDefault="00963FED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F5C89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4D8168AE" w14:textId="77777777" w:rsidR="00963FED" w:rsidRDefault="00963FED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5A9097" wp14:editId="7F69DB53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302DD" w14:textId="77777777" w:rsidR="00963FED" w:rsidRDefault="0000000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9097" id="Caixa de Texto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3EC302DD" w14:textId="77777777" w:rsidR="00963FED" w:rsidRDefault="00000000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1003B4" wp14:editId="506AD04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50DFA473">
            <v:rect id="Rectângulo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w14:anchorId="741A2D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C617DB" wp14:editId="468DE60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43B7A2B3">
            <v:rect id="Rectângulo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6EC3B4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BE8098" wp14:editId="4358303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0CB0FD5D">
            <v:rect id="Rectângulo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D9A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2CF2E" w14:textId="77777777" w:rsidR="00912A90" w:rsidRDefault="00912A90">
      <w:pPr>
        <w:spacing w:after="0" w:line="240" w:lineRule="auto"/>
      </w:pPr>
      <w:r>
        <w:separator/>
      </w:r>
    </w:p>
  </w:footnote>
  <w:footnote w:type="continuationSeparator" w:id="0">
    <w:p w14:paraId="48BAD5D3" w14:textId="77777777" w:rsidR="00912A90" w:rsidRDefault="00912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BA1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B3E"/>
    <w:multiLevelType w:val="hybridMultilevel"/>
    <w:tmpl w:val="5E208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1199"/>
    <w:multiLevelType w:val="hybridMultilevel"/>
    <w:tmpl w:val="9ADA1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C94"/>
    <w:multiLevelType w:val="hybridMultilevel"/>
    <w:tmpl w:val="CE1A3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B5F17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1057F"/>
    <w:multiLevelType w:val="hybridMultilevel"/>
    <w:tmpl w:val="38045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31396"/>
    <w:multiLevelType w:val="hybridMultilevel"/>
    <w:tmpl w:val="09FA0D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93A48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513EF"/>
    <w:multiLevelType w:val="hybridMultilevel"/>
    <w:tmpl w:val="69AA2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713B6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9758C"/>
    <w:multiLevelType w:val="hybridMultilevel"/>
    <w:tmpl w:val="B1BE58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29922">
    <w:abstractNumId w:val="5"/>
  </w:num>
  <w:num w:numId="2" w16cid:durableId="1360161863">
    <w:abstractNumId w:val="3"/>
  </w:num>
  <w:num w:numId="3" w16cid:durableId="976229851">
    <w:abstractNumId w:val="2"/>
  </w:num>
  <w:num w:numId="4" w16cid:durableId="846363932">
    <w:abstractNumId w:val="10"/>
  </w:num>
  <w:num w:numId="5" w16cid:durableId="532038992">
    <w:abstractNumId w:val="6"/>
  </w:num>
  <w:num w:numId="6" w16cid:durableId="2077899305">
    <w:abstractNumId w:val="1"/>
  </w:num>
  <w:num w:numId="7" w16cid:durableId="1965192483">
    <w:abstractNumId w:val="8"/>
  </w:num>
  <w:num w:numId="8" w16cid:durableId="1563253046">
    <w:abstractNumId w:val="9"/>
  </w:num>
  <w:num w:numId="9" w16cid:durableId="1188370484">
    <w:abstractNumId w:val="4"/>
  </w:num>
  <w:num w:numId="10" w16cid:durableId="94641553">
    <w:abstractNumId w:val="0"/>
  </w:num>
  <w:num w:numId="11" w16cid:durableId="734282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A6"/>
    <w:rsid w:val="000258A9"/>
    <w:rsid w:val="00026BB5"/>
    <w:rsid w:val="000455E0"/>
    <w:rsid w:val="00065733"/>
    <w:rsid w:val="00083C2B"/>
    <w:rsid w:val="000E56F6"/>
    <w:rsid w:val="000E6F45"/>
    <w:rsid w:val="00107ED2"/>
    <w:rsid w:val="00131728"/>
    <w:rsid w:val="001361AC"/>
    <w:rsid w:val="00137023"/>
    <w:rsid w:val="00153B7A"/>
    <w:rsid w:val="0016180C"/>
    <w:rsid w:val="00164AC6"/>
    <w:rsid w:val="001A0853"/>
    <w:rsid w:val="001B6012"/>
    <w:rsid w:val="00204AA7"/>
    <w:rsid w:val="00260DB3"/>
    <w:rsid w:val="0028728A"/>
    <w:rsid w:val="002E1224"/>
    <w:rsid w:val="002E4E72"/>
    <w:rsid w:val="002F3024"/>
    <w:rsid w:val="002F3A47"/>
    <w:rsid w:val="00310370"/>
    <w:rsid w:val="0038565B"/>
    <w:rsid w:val="003B0D0C"/>
    <w:rsid w:val="003B77BF"/>
    <w:rsid w:val="0041506A"/>
    <w:rsid w:val="00426F5C"/>
    <w:rsid w:val="0043582B"/>
    <w:rsid w:val="00437CD3"/>
    <w:rsid w:val="00450570"/>
    <w:rsid w:val="0047508D"/>
    <w:rsid w:val="00484657"/>
    <w:rsid w:val="00494C25"/>
    <w:rsid w:val="00494CE0"/>
    <w:rsid w:val="005047A7"/>
    <w:rsid w:val="00505ED9"/>
    <w:rsid w:val="00544333"/>
    <w:rsid w:val="00554063"/>
    <w:rsid w:val="005869C8"/>
    <w:rsid w:val="005D2FBE"/>
    <w:rsid w:val="005D4493"/>
    <w:rsid w:val="005D513E"/>
    <w:rsid w:val="006277A6"/>
    <w:rsid w:val="00633A1A"/>
    <w:rsid w:val="006606C7"/>
    <w:rsid w:val="006629A8"/>
    <w:rsid w:val="00693B66"/>
    <w:rsid w:val="006B1A93"/>
    <w:rsid w:val="006B39B6"/>
    <w:rsid w:val="006D51FC"/>
    <w:rsid w:val="006D7A72"/>
    <w:rsid w:val="006F05C4"/>
    <w:rsid w:val="00724FC9"/>
    <w:rsid w:val="00737F70"/>
    <w:rsid w:val="0076403A"/>
    <w:rsid w:val="007D032F"/>
    <w:rsid w:val="007E1087"/>
    <w:rsid w:val="00830823"/>
    <w:rsid w:val="00841E32"/>
    <w:rsid w:val="0089118F"/>
    <w:rsid w:val="008C49FD"/>
    <w:rsid w:val="008C5BC7"/>
    <w:rsid w:val="008D444D"/>
    <w:rsid w:val="008D4C25"/>
    <w:rsid w:val="008E4F31"/>
    <w:rsid w:val="00912A90"/>
    <w:rsid w:val="00943BFE"/>
    <w:rsid w:val="00963FED"/>
    <w:rsid w:val="0098591F"/>
    <w:rsid w:val="009867EF"/>
    <w:rsid w:val="00990659"/>
    <w:rsid w:val="009B3C55"/>
    <w:rsid w:val="009F7068"/>
    <w:rsid w:val="00A0416C"/>
    <w:rsid w:val="00A105CA"/>
    <w:rsid w:val="00A231F6"/>
    <w:rsid w:val="00A40A0F"/>
    <w:rsid w:val="00A4400B"/>
    <w:rsid w:val="00A67D91"/>
    <w:rsid w:val="00A72F03"/>
    <w:rsid w:val="00A91A87"/>
    <w:rsid w:val="00A966B2"/>
    <w:rsid w:val="00AA766B"/>
    <w:rsid w:val="00AF3C51"/>
    <w:rsid w:val="00B01D66"/>
    <w:rsid w:val="00B0709A"/>
    <w:rsid w:val="00B13743"/>
    <w:rsid w:val="00B2641E"/>
    <w:rsid w:val="00B408A1"/>
    <w:rsid w:val="00B43945"/>
    <w:rsid w:val="00B5237B"/>
    <w:rsid w:val="00B80EED"/>
    <w:rsid w:val="00B910ED"/>
    <w:rsid w:val="00B959EA"/>
    <w:rsid w:val="00BA04DF"/>
    <w:rsid w:val="00BC32AB"/>
    <w:rsid w:val="00BD5878"/>
    <w:rsid w:val="00BF5C68"/>
    <w:rsid w:val="00C217CF"/>
    <w:rsid w:val="00C23020"/>
    <w:rsid w:val="00C4371F"/>
    <w:rsid w:val="00C551A1"/>
    <w:rsid w:val="00CB390D"/>
    <w:rsid w:val="00CC3E3A"/>
    <w:rsid w:val="00CC7750"/>
    <w:rsid w:val="00CD0C9A"/>
    <w:rsid w:val="00D02A46"/>
    <w:rsid w:val="00D15323"/>
    <w:rsid w:val="00D248E7"/>
    <w:rsid w:val="00D359D3"/>
    <w:rsid w:val="00D37289"/>
    <w:rsid w:val="00D736A6"/>
    <w:rsid w:val="00DD353D"/>
    <w:rsid w:val="00E02D8C"/>
    <w:rsid w:val="00E2619B"/>
    <w:rsid w:val="00E9626F"/>
    <w:rsid w:val="00EA36F3"/>
    <w:rsid w:val="00EC6ECA"/>
    <w:rsid w:val="00EE31BF"/>
    <w:rsid w:val="00EF60D6"/>
    <w:rsid w:val="00EF6548"/>
    <w:rsid w:val="00EF7B82"/>
    <w:rsid w:val="00F14BED"/>
    <w:rsid w:val="00F30BB9"/>
    <w:rsid w:val="00F56958"/>
    <w:rsid w:val="00FD2001"/>
    <w:rsid w:val="00FE51AF"/>
    <w:rsid w:val="00FE65AD"/>
    <w:rsid w:val="09282ABA"/>
    <w:rsid w:val="16C25487"/>
    <w:rsid w:val="3192115B"/>
    <w:rsid w:val="332DE1BC"/>
    <w:rsid w:val="4CC76F7B"/>
    <w:rsid w:val="656DA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83643"/>
  <w15:docId w15:val="{52BA64AC-DAE0-4F44-BD22-8666C8B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AB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E65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65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65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E65A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FE65AD"/>
    <w:rPr>
      <w:color w:val="CC990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E65A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reira\AppData\Roaming\Microsoft\Modelo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9729ca6-1bff-452c-9628-adc74ed0050a">
      <Terms xmlns="http://schemas.microsoft.com/office/infopath/2007/PartnerControls"/>
    </lcf76f155ced4ddcb4097134ff3c332f>
    <TaxCatchAll xmlns="1f28e8e5-173c-450f-8748-da7040c2f6f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611B4CB2088478AF60BED1D2F9825" ma:contentTypeVersion="9" ma:contentTypeDescription="Create a new document." ma:contentTypeScope="" ma:versionID="1fd6e6302cd03e938ede206314211fcc">
  <xsd:schema xmlns:xsd="http://www.w3.org/2001/XMLSchema" xmlns:xs="http://www.w3.org/2001/XMLSchema" xmlns:p="http://schemas.microsoft.com/office/2006/metadata/properties" xmlns:ns2="f9729ca6-1bff-452c-9628-adc74ed0050a" xmlns:ns3="1f28e8e5-173c-450f-8748-da7040c2f6fc" targetNamespace="http://schemas.microsoft.com/office/2006/metadata/properties" ma:root="true" ma:fieldsID="5b97b7a2a9fb6fc6b647f5021fb203c8" ns2:_="" ns3:_="">
    <xsd:import namespace="f9729ca6-1bff-452c-9628-adc74ed0050a"/>
    <xsd:import namespace="1f28e8e5-173c-450f-8748-da7040c2f6f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29ca6-1bff-452c-9628-adc74ed0050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5d1f06c-69f6-44a4-a8e0-028222b94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8e8e5-173c-450f-8748-da7040c2f6f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b122302-2ba4-45c4-8e08-6444021c4f2a}" ma:internalName="TaxCatchAll" ma:showField="CatchAllData" ma:web="1f28e8e5-173c-450f-8748-da7040c2f6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1F9A17-8C98-486C-A585-4C0DA01F78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C52B65-B9B0-4AF9-A74A-8CA75591DCC6}">
  <ds:schemaRefs>
    <ds:schemaRef ds:uri="http://schemas.microsoft.com/office/2006/metadata/properties"/>
    <ds:schemaRef ds:uri="http://schemas.microsoft.com/office/infopath/2007/PartnerControls"/>
    <ds:schemaRef ds:uri="f9729ca6-1bff-452c-9628-adc74ed0050a"/>
    <ds:schemaRef ds:uri="1f28e8e5-173c-450f-8748-da7040c2f6fc"/>
  </ds:schemaRefs>
</ds:datastoreItem>
</file>

<file path=customXml/itemProps3.xml><?xml version="1.0" encoding="utf-8"?>
<ds:datastoreItem xmlns:ds="http://schemas.openxmlformats.org/officeDocument/2006/customXml" ds:itemID="{86E409C4-AAFA-4C90-B187-02D401814D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29ca6-1bff-452c-9628-adc74ed0050a"/>
    <ds:schemaRef ds:uri="1f28e8e5-173c-450f-8748-da7040c2f6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3CF881-E078-4C14-8534-B6BC6E27F7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</Template>
  <TotalTime>5</TotalTime>
  <Pages>8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de Software II</vt:lpstr>
      <vt:lpstr>Engenharia de Software II</vt:lpstr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II</dc:title>
  <dc:subject>Engenharia de Sofware</dc:subject>
  <dc:creator>Luis Ferreira</dc:creator>
  <cp:lastModifiedBy>André Primo</cp:lastModifiedBy>
  <cp:revision>2</cp:revision>
  <dcterms:created xsi:type="dcterms:W3CDTF">2023-12-28T17:17:00Z</dcterms:created>
  <dcterms:modified xsi:type="dcterms:W3CDTF">2023-12-28T17:17:00Z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0x010100247611B4CB2088478AF60BED1D2F9825</vt:lpwstr>
  </property>
  <property fmtid="{D5CDD505-2E9C-101B-9397-08002B2CF9AE}" pid="3" name="MediaServiceImageTags">
    <vt:lpwstr/>
  </property>
</Properties>
</file>